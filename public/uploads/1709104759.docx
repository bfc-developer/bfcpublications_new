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C736D2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DAE0E2E" w14:textId="77777777" w:rsidR="001B2ABD" w:rsidRDefault="00A457A5" w:rsidP="001B2ABD">
            <w:pPr>
              <w:tabs>
                <w:tab w:val="left" w:pos="990"/>
              </w:tabs>
              <w:jc w:val="center"/>
            </w:pPr>
            <w:r w:rsidRPr="00A457A5">
              <w:rPr>
                <w:noProof/>
                <w:lang w:val="en-IN" w:eastAsia="en-IN"/>
              </w:rPr>
              <w:drawing>
                <wp:inline distT="0" distB="0" distL="0" distR="0" wp14:anchorId="5B31E3F9" wp14:editId="2403A6C5">
                  <wp:extent cx="2143125" cy="2143125"/>
                  <wp:effectExtent l="0" t="0" r="9525" b="9525"/>
                  <wp:docPr id="5" name="Picture 5" descr="D:\My documents files-Laptop\Solar files\Images\4-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y documents files-Laptop\Solar files\Images\4-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62C9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DE30985" w14:textId="77777777" w:rsidR="001B2ABD" w:rsidRDefault="007623FE" w:rsidP="001B2ABD">
            <w:pPr>
              <w:pStyle w:val="Title"/>
            </w:pPr>
            <w:r>
              <w:t>sarah anne</w:t>
            </w:r>
          </w:p>
          <w:p w14:paraId="49F0F853" w14:textId="77777777" w:rsidR="001B2ABD" w:rsidRDefault="007623FE" w:rsidP="007623FE">
            <w:pPr>
              <w:pStyle w:val="Subtitle"/>
            </w:pPr>
            <w:r w:rsidRPr="00094F75">
              <w:rPr>
                <w:spacing w:val="1"/>
                <w:w w:val="73"/>
              </w:rPr>
              <w:t>FREELANCE EDITO</w:t>
            </w:r>
            <w:r w:rsidRPr="00094F75">
              <w:rPr>
                <w:spacing w:val="11"/>
                <w:w w:val="73"/>
              </w:rPr>
              <w:t>R</w:t>
            </w:r>
          </w:p>
        </w:tc>
      </w:tr>
      <w:tr w:rsidR="001B2ABD" w14:paraId="727343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615A1383EA743D3B751ABD7899E5C05"/>
              </w:placeholder>
              <w:temporary/>
              <w:showingPlcHdr/>
              <w15:appearance w15:val="hidden"/>
            </w:sdtPr>
            <w:sdtContent>
              <w:p w14:paraId="332F6BA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sdt>
            <w:sdtPr>
              <w:id w:val="-1954003311"/>
              <w:placeholder>
                <w:docPart w:val="2CD2E2AE86B64D01B7266CA7FDA59F9C"/>
              </w:placeholder>
              <w:temporary/>
              <w:showingPlcHdr/>
              <w15:appearance w15:val="hidden"/>
            </w:sdtPr>
            <w:sdtContent>
              <w:p w14:paraId="3D42A50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163D925E4F44761849CAC4E274D1A4A"/>
              </w:placeholder>
              <w:temporary/>
              <w:showingPlcHdr/>
              <w15:appearance w15:val="hidden"/>
            </w:sdtPr>
            <w:sdtContent>
              <w:p w14:paraId="40C143C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151DB0B" w14:textId="77777777" w:rsidR="004D3011" w:rsidRDefault="00A457A5" w:rsidP="004D3011">
            <w:r>
              <w:t>+919552584216</w:t>
            </w:r>
          </w:p>
          <w:p w14:paraId="4C4D2636" w14:textId="77777777" w:rsidR="004D3011" w:rsidRPr="004D3011" w:rsidRDefault="004D3011" w:rsidP="004D3011"/>
          <w:sdt>
            <w:sdtPr>
              <w:id w:val="67859272"/>
              <w:placeholder>
                <w:docPart w:val="942E446DA0B047E5AA3F789B45F2E2EE"/>
              </w:placeholder>
              <w:temporary/>
              <w:showingPlcHdr/>
              <w15:appearance w15:val="hidden"/>
            </w:sdtPr>
            <w:sdtContent>
              <w:p w14:paraId="46BFD110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7C43EC9" w14:textId="77777777" w:rsidR="004D3011" w:rsidRDefault="004D3011" w:rsidP="004D3011"/>
          <w:sdt>
            <w:sdtPr>
              <w:id w:val="-240260293"/>
              <w:placeholder>
                <w:docPart w:val="F64C3F5E85D94C5E954AB95183D2F796"/>
              </w:placeholder>
              <w:temporary/>
              <w:showingPlcHdr/>
              <w15:appearance w15:val="hidden"/>
            </w:sdtPr>
            <w:sdtContent>
              <w:p w14:paraId="4EA9750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5FC0089" w14:textId="77777777" w:rsidR="00036450" w:rsidRPr="00E4381A" w:rsidRDefault="00A457A5" w:rsidP="004D3011">
            <w:pPr>
              <w:rPr>
                <w:rStyle w:val="Hyperlink"/>
              </w:rPr>
            </w:pPr>
            <w:r>
              <w:t>Oceanstar1958@gmail.com</w:t>
            </w:r>
          </w:p>
          <w:sdt>
            <w:sdtPr>
              <w:id w:val="-1444214663"/>
              <w:placeholder>
                <w:docPart w:val="96FC6D83BE864DA3AAA385B4112E11D1"/>
              </w:placeholder>
              <w:temporary/>
              <w:showingPlcHdr/>
              <w15:appearance w15:val="hidden"/>
            </w:sdtPr>
            <w:sdtContent>
              <w:p w14:paraId="3FAD63E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9DF8B55" w14:textId="77777777" w:rsidR="004D3011" w:rsidRDefault="00A457A5" w:rsidP="004D3011">
            <w:r>
              <w:t>Reading</w:t>
            </w:r>
          </w:p>
          <w:p w14:paraId="0FF12EF9" w14:textId="77777777" w:rsidR="004D3011" w:rsidRDefault="00A457A5" w:rsidP="004D3011">
            <w:r>
              <w:t>Cooking</w:t>
            </w:r>
          </w:p>
          <w:p w14:paraId="32A3B9EF" w14:textId="77777777" w:rsidR="004D3011" w:rsidRDefault="00A457A5" w:rsidP="004D3011">
            <w:r>
              <w:t>Listening to music</w:t>
            </w:r>
          </w:p>
          <w:p w14:paraId="4E20D77F" w14:textId="77777777" w:rsidR="004D3011" w:rsidRPr="004D3011" w:rsidRDefault="00B4009A" w:rsidP="00B4009A">
            <w:r>
              <w:t>Writing</w:t>
            </w:r>
          </w:p>
        </w:tc>
        <w:tc>
          <w:tcPr>
            <w:tcW w:w="720" w:type="dxa"/>
          </w:tcPr>
          <w:p w14:paraId="5CF7FC8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EDF07FBF7EF4EC1A95723ADA8495A88"/>
              </w:placeholder>
              <w:temporary/>
              <w:showingPlcHdr/>
              <w15:appearance w15:val="hidden"/>
            </w:sdtPr>
            <w:sdtContent>
              <w:p w14:paraId="309F954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52E43D1" w14:textId="1766B300" w:rsidR="00036450" w:rsidRDefault="00A457A5" w:rsidP="00036450">
            <w:r>
              <w:t>B.A. in Psychology</w:t>
            </w:r>
            <w:r w:rsidR="00500BFB">
              <w:t>, Journalism</w:t>
            </w:r>
            <w:r>
              <w:t xml:space="preserve"> and English Literature from Bangalore University, India</w:t>
            </w:r>
          </w:p>
          <w:p w14:paraId="0AEC9B45" w14:textId="59EDC617" w:rsidR="00A457A5" w:rsidRDefault="00A457A5" w:rsidP="00036450"/>
          <w:p w14:paraId="11D537F3" w14:textId="67A60DF7" w:rsidR="00500BFB" w:rsidRDefault="00500BFB" w:rsidP="00036450">
            <w:r>
              <w:t>Also</w:t>
            </w:r>
            <w:r w:rsidR="00094F75">
              <w:t>,</w:t>
            </w:r>
            <w:r>
              <w:t xml:space="preserve"> I have studied History and Sociology.</w:t>
            </w:r>
          </w:p>
          <w:sdt>
            <w:sdtPr>
              <w:id w:val="1001553383"/>
              <w:placeholder>
                <w:docPart w:val="0AB658BDEE8C4D5695F015A5C310D017"/>
              </w:placeholder>
              <w:temporary/>
              <w:showingPlcHdr/>
              <w15:appearance w15:val="hidden"/>
            </w:sdtPr>
            <w:sdtContent>
              <w:p w14:paraId="320D60B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644EEC1" w14:textId="77777777" w:rsidR="004D3011" w:rsidRDefault="00B4009A" w:rsidP="004D3011">
            <w:r>
              <w:t xml:space="preserve">Worked as an Executive Assistant and Sales Coordinator with corporate companies. </w:t>
            </w:r>
          </w:p>
          <w:p w14:paraId="5D882F83" w14:textId="77777777" w:rsidR="00B4009A" w:rsidRPr="004D3011" w:rsidRDefault="00B4009A" w:rsidP="004D3011">
            <w:r>
              <w:t>Total work experience 15 years</w:t>
            </w:r>
          </w:p>
          <w:p w14:paraId="4F4D05B5" w14:textId="77777777" w:rsidR="00036450" w:rsidRDefault="00036450" w:rsidP="00036450">
            <w:pPr>
              <w:pStyle w:val="Heading2"/>
            </w:pPr>
          </w:p>
          <w:p w14:paraId="58E0C5A5" w14:textId="0BA974B3" w:rsidR="00036450" w:rsidRDefault="00B4009A" w:rsidP="004D3011">
            <w:r>
              <w:t>During the past 3 years have edited one travelogue and a research paper</w:t>
            </w:r>
            <w:r w:rsidR="00D972A1">
              <w:t xml:space="preserve"> and </w:t>
            </w:r>
            <w:r w:rsidR="007E5736">
              <w:t>3</w:t>
            </w:r>
            <w:r w:rsidR="00D972A1">
              <w:t xml:space="preserve"> novels.</w:t>
            </w:r>
            <w:r w:rsidR="00500BFB">
              <w:t xml:space="preserve"> All were approved in one round of editing.</w:t>
            </w:r>
          </w:p>
          <w:p w14:paraId="420B436D" w14:textId="77777777" w:rsidR="00B4009A" w:rsidRDefault="00B4009A" w:rsidP="004D3011"/>
          <w:p w14:paraId="68721422" w14:textId="6872A22E" w:rsidR="00B4009A" w:rsidRDefault="00B4009A" w:rsidP="004D3011">
            <w:r>
              <w:t>Also</w:t>
            </w:r>
            <w:r w:rsidR="00500BFB">
              <w:t>, I</w:t>
            </w:r>
            <w:r>
              <w:t xml:space="preserve"> have ghostwritten</w:t>
            </w:r>
            <w:r w:rsidR="00500BFB">
              <w:t xml:space="preserve"> </w:t>
            </w:r>
            <w:r w:rsidR="00754B78">
              <w:t>3</w:t>
            </w:r>
            <w:r>
              <w:t xml:space="preserve"> thes</w:t>
            </w:r>
            <w:r w:rsidR="00500BFB">
              <w:t>es</w:t>
            </w:r>
            <w:r>
              <w:t xml:space="preserve"> with extensive research on the given topics which in turn was duly accepted. </w:t>
            </w:r>
          </w:p>
          <w:p w14:paraId="10C4BCAB" w14:textId="6686AC8F" w:rsidR="00094F75" w:rsidRDefault="00094F75" w:rsidP="004D3011"/>
          <w:p w14:paraId="5796CBE1" w14:textId="62BA5073" w:rsidR="00094F75" w:rsidRDefault="002D3698" w:rsidP="004D3011">
            <w:r>
              <w:t>Recently,</w:t>
            </w:r>
            <w:r w:rsidR="00094F75">
              <w:t xml:space="preserve"> edit</w:t>
            </w:r>
            <w:r>
              <w:t xml:space="preserve">ed </w:t>
            </w:r>
            <w:r w:rsidR="00094F75">
              <w:t>a PhD thesis, Philos</w:t>
            </w:r>
            <w:r w:rsidR="00925391">
              <w:t>o</w:t>
            </w:r>
            <w:r w:rsidR="00094F75">
              <w:t>phy</w:t>
            </w:r>
            <w:r>
              <w:t xml:space="preserve"> and proofread a religious book.</w:t>
            </w:r>
          </w:p>
          <w:p w14:paraId="45DCCDCB" w14:textId="77777777" w:rsidR="007E5736" w:rsidRDefault="007E5736" w:rsidP="004D3011"/>
          <w:p w14:paraId="07BF1256" w14:textId="77777777" w:rsidR="007E5736" w:rsidRDefault="007E5736" w:rsidP="004D3011">
            <w:r>
              <w:t>Interested in areas of Education, History, Humanities, Literature, Psychology, Religious studies, Social sciences, etc.</w:t>
            </w:r>
          </w:p>
          <w:p w14:paraId="53F879A7" w14:textId="7E5FD428" w:rsidR="007E5736" w:rsidRDefault="007E5736" w:rsidP="004D3011"/>
          <w:p w14:paraId="3D5AF03A" w14:textId="134C4A13" w:rsidR="007E5736" w:rsidRDefault="007E5736" w:rsidP="004D3011">
            <w:r>
              <w:t>Also, wish to try audio books.</w:t>
            </w:r>
          </w:p>
          <w:p w14:paraId="08B34564" w14:textId="77777777" w:rsidR="002D3698" w:rsidRDefault="002D3698" w:rsidP="004D3011"/>
          <w:p w14:paraId="39903463" w14:textId="5518F312" w:rsidR="002D3698" w:rsidRDefault="002D3698" w:rsidP="004D3011">
            <w:r>
              <w:t>I take up English typing jobs too.</w:t>
            </w:r>
          </w:p>
          <w:p w14:paraId="70C27A84" w14:textId="6FE2FBF5" w:rsidR="007E5736" w:rsidRDefault="007E5736" w:rsidP="004D3011"/>
          <w:p w14:paraId="71E8D652" w14:textId="1EB042A9" w:rsidR="007E5736" w:rsidRDefault="007E5736" w:rsidP="004D3011">
            <w:r>
              <w:t>Sarah Anne</w:t>
            </w:r>
          </w:p>
          <w:p w14:paraId="4526896F" w14:textId="482F2703" w:rsidR="007E5736" w:rsidRPr="00B4009A" w:rsidRDefault="007E5736" w:rsidP="004D3011"/>
        </w:tc>
      </w:tr>
    </w:tbl>
    <w:p w14:paraId="4AE55670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C448" w14:textId="77777777" w:rsidR="003E68D7" w:rsidRDefault="003E68D7" w:rsidP="000C45FF">
      <w:r>
        <w:separator/>
      </w:r>
    </w:p>
  </w:endnote>
  <w:endnote w:type="continuationSeparator" w:id="0">
    <w:p w14:paraId="1317900F" w14:textId="77777777" w:rsidR="003E68D7" w:rsidRDefault="003E68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0090" w14:textId="77777777" w:rsidR="003E68D7" w:rsidRDefault="003E68D7" w:rsidP="000C45FF">
      <w:r>
        <w:separator/>
      </w:r>
    </w:p>
  </w:footnote>
  <w:footnote w:type="continuationSeparator" w:id="0">
    <w:p w14:paraId="2F2484F1" w14:textId="77777777" w:rsidR="003E68D7" w:rsidRDefault="003E68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5945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7D209E5D" wp14:editId="67685C6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FE"/>
    <w:rsid w:val="00036450"/>
    <w:rsid w:val="00094499"/>
    <w:rsid w:val="00094F75"/>
    <w:rsid w:val="000A7C7E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5F25"/>
    <w:rsid w:val="001F1ECC"/>
    <w:rsid w:val="002400EB"/>
    <w:rsid w:val="00256CF7"/>
    <w:rsid w:val="00281FD5"/>
    <w:rsid w:val="002D3698"/>
    <w:rsid w:val="0030481B"/>
    <w:rsid w:val="003156FC"/>
    <w:rsid w:val="003254B5"/>
    <w:rsid w:val="003543B1"/>
    <w:rsid w:val="0037121F"/>
    <w:rsid w:val="00375252"/>
    <w:rsid w:val="003A6B7D"/>
    <w:rsid w:val="003B06CA"/>
    <w:rsid w:val="003E68D7"/>
    <w:rsid w:val="004071FC"/>
    <w:rsid w:val="00445947"/>
    <w:rsid w:val="004813B3"/>
    <w:rsid w:val="00496591"/>
    <w:rsid w:val="004B33B9"/>
    <w:rsid w:val="004C63E4"/>
    <w:rsid w:val="004D3011"/>
    <w:rsid w:val="00500BFB"/>
    <w:rsid w:val="005205AE"/>
    <w:rsid w:val="005262AC"/>
    <w:rsid w:val="005E39D5"/>
    <w:rsid w:val="00600670"/>
    <w:rsid w:val="0062123A"/>
    <w:rsid w:val="00646E75"/>
    <w:rsid w:val="006771D0"/>
    <w:rsid w:val="00715FCB"/>
    <w:rsid w:val="00743101"/>
    <w:rsid w:val="00754B78"/>
    <w:rsid w:val="007623FE"/>
    <w:rsid w:val="007775E1"/>
    <w:rsid w:val="007867A0"/>
    <w:rsid w:val="007927F5"/>
    <w:rsid w:val="007E5736"/>
    <w:rsid w:val="00802CA0"/>
    <w:rsid w:val="00925391"/>
    <w:rsid w:val="009260CD"/>
    <w:rsid w:val="00952C25"/>
    <w:rsid w:val="00A2118D"/>
    <w:rsid w:val="00A457A5"/>
    <w:rsid w:val="00AD76E2"/>
    <w:rsid w:val="00B20152"/>
    <w:rsid w:val="00B359E4"/>
    <w:rsid w:val="00B4009A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72A1"/>
    <w:rsid w:val="00DA1F4D"/>
    <w:rsid w:val="00DC4980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94B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cd1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5A1383EA743D3B751ABD7899E5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4C156-A35B-4578-884B-89634D6C7BFC}"/>
      </w:docPartPr>
      <w:docPartBody>
        <w:p w:rsidR="00091B47" w:rsidRDefault="00574C9E">
          <w:pPr>
            <w:pStyle w:val="D615A1383EA743D3B751ABD7899E5C05"/>
          </w:pPr>
          <w:r w:rsidRPr="00D5459D">
            <w:t>Profile</w:t>
          </w:r>
        </w:p>
      </w:docPartBody>
    </w:docPart>
    <w:docPart>
      <w:docPartPr>
        <w:name w:val="2CD2E2AE86B64D01B7266CA7FDA59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C807A-8C7F-410F-8BE5-78FB17EAD843}"/>
      </w:docPartPr>
      <w:docPartBody>
        <w:p w:rsidR="00091B47" w:rsidRDefault="00574C9E">
          <w:pPr>
            <w:pStyle w:val="2CD2E2AE86B64D01B7266CA7FDA59F9C"/>
          </w:pPr>
          <w:r w:rsidRPr="00CB0055">
            <w:t>Contact</w:t>
          </w:r>
        </w:p>
      </w:docPartBody>
    </w:docPart>
    <w:docPart>
      <w:docPartPr>
        <w:name w:val="4163D925E4F44761849CAC4E274D1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521E3-FF54-43B8-88DB-DD97EEAF5FE6}"/>
      </w:docPartPr>
      <w:docPartBody>
        <w:p w:rsidR="00091B47" w:rsidRDefault="00574C9E">
          <w:pPr>
            <w:pStyle w:val="4163D925E4F44761849CAC4E274D1A4A"/>
          </w:pPr>
          <w:r w:rsidRPr="004D3011">
            <w:t>PHONE:</w:t>
          </w:r>
        </w:p>
      </w:docPartBody>
    </w:docPart>
    <w:docPart>
      <w:docPartPr>
        <w:name w:val="942E446DA0B047E5AA3F789B45F2E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D76C-B697-49BB-8EDC-E25AB74A6BBA}"/>
      </w:docPartPr>
      <w:docPartBody>
        <w:p w:rsidR="00091B47" w:rsidRDefault="00574C9E">
          <w:pPr>
            <w:pStyle w:val="942E446DA0B047E5AA3F789B45F2E2EE"/>
          </w:pPr>
          <w:r w:rsidRPr="004D3011">
            <w:t>WEBSITE:</w:t>
          </w:r>
        </w:p>
      </w:docPartBody>
    </w:docPart>
    <w:docPart>
      <w:docPartPr>
        <w:name w:val="F64C3F5E85D94C5E954AB95183D2F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E12F-FCDA-45B9-AD8F-F43A37CE70AA}"/>
      </w:docPartPr>
      <w:docPartBody>
        <w:p w:rsidR="00091B47" w:rsidRDefault="00574C9E">
          <w:pPr>
            <w:pStyle w:val="F64C3F5E85D94C5E954AB95183D2F796"/>
          </w:pPr>
          <w:r w:rsidRPr="004D3011">
            <w:t>EMAIL:</w:t>
          </w:r>
        </w:p>
      </w:docPartBody>
    </w:docPart>
    <w:docPart>
      <w:docPartPr>
        <w:name w:val="96FC6D83BE864DA3AAA385B4112E1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FA12-65DC-4046-958F-848175D1E8AF}"/>
      </w:docPartPr>
      <w:docPartBody>
        <w:p w:rsidR="00091B47" w:rsidRDefault="00574C9E">
          <w:pPr>
            <w:pStyle w:val="96FC6D83BE864DA3AAA385B4112E11D1"/>
          </w:pPr>
          <w:r w:rsidRPr="00CB0055">
            <w:t>Hobbies</w:t>
          </w:r>
        </w:p>
      </w:docPartBody>
    </w:docPart>
    <w:docPart>
      <w:docPartPr>
        <w:name w:val="AEDF07FBF7EF4EC1A95723ADA8495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9B525-9565-475D-812C-62A6C5B4553E}"/>
      </w:docPartPr>
      <w:docPartBody>
        <w:p w:rsidR="00091B47" w:rsidRDefault="00574C9E">
          <w:pPr>
            <w:pStyle w:val="AEDF07FBF7EF4EC1A95723ADA8495A88"/>
          </w:pPr>
          <w:r w:rsidRPr="00036450">
            <w:t>EDUCATION</w:t>
          </w:r>
        </w:p>
      </w:docPartBody>
    </w:docPart>
    <w:docPart>
      <w:docPartPr>
        <w:name w:val="0AB658BDEE8C4D5695F015A5C310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273F-F691-4075-9B78-130F612295BE}"/>
      </w:docPartPr>
      <w:docPartBody>
        <w:p w:rsidR="00091B47" w:rsidRDefault="00574C9E">
          <w:pPr>
            <w:pStyle w:val="0AB658BDEE8C4D5695F015A5C310D01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C9E"/>
    <w:rsid w:val="00091B47"/>
    <w:rsid w:val="00574C9E"/>
    <w:rsid w:val="00742FA4"/>
    <w:rsid w:val="009C4F32"/>
    <w:rsid w:val="00A24584"/>
    <w:rsid w:val="00B609BF"/>
    <w:rsid w:val="00BE4034"/>
    <w:rsid w:val="00F20B4F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5A1383EA743D3B751ABD7899E5C05">
    <w:name w:val="D615A1383EA743D3B751ABD7899E5C05"/>
  </w:style>
  <w:style w:type="paragraph" w:customStyle="1" w:styleId="2CD2E2AE86B64D01B7266CA7FDA59F9C">
    <w:name w:val="2CD2E2AE86B64D01B7266CA7FDA59F9C"/>
  </w:style>
  <w:style w:type="paragraph" w:customStyle="1" w:styleId="4163D925E4F44761849CAC4E274D1A4A">
    <w:name w:val="4163D925E4F44761849CAC4E274D1A4A"/>
  </w:style>
  <w:style w:type="paragraph" w:customStyle="1" w:styleId="942E446DA0B047E5AA3F789B45F2E2EE">
    <w:name w:val="942E446DA0B047E5AA3F789B45F2E2EE"/>
  </w:style>
  <w:style w:type="paragraph" w:customStyle="1" w:styleId="F64C3F5E85D94C5E954AB95183D2F796">
    <w:name w:val="F64C3F5E85D94C5E954AB95183D2F79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6FC6D83BE864DA3AAA385B4112E11D1">
    <w:name w:val="96FC6D83BE864DA3AAA385B4112E11D1"/>
  </w:style>
  <w:style w:type="paragraph" w:customStyle="1" w:styleId="AEDF07FBF7EF4EC1A95723ADA8495A88">
    <w:name w:val="AEDF07FBF7EF4EC1A95723ADA8495A88"/>
  </w:style>
  <w:style w:type="paragraph" w:customStyle="1" w:styleId="0AB658BDEE8C4D5695F015A5C310D017">
    <w:name w:val="0AB658BDEE8C4D5695F015A5C310D01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Editing, proof reading, thesis writing, and similar</MediaServiceKeyPoi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Freelancer</dc:title>
  <dc:subject/>
  <dc:creator/>
  <cp:keywords/>
  <dc:description/>
  <cp:lastModifiedBy/>
  <cp:revision>1</cp:revision>
  <dcterms:created xsi:type="dcterms:W3CDTF">2021-10-11T06:36:00Z</dcterms:created>
  <dcterms:modified xsi:type="dcterms:W3CDTF">2023-05-20T12:25:00Z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